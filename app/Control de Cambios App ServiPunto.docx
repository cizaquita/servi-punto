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3D" w:rsidRPr="003B743D" w:rsidRDefault="003B743D" w:rsidP="003B743D">
      <w:pPr>
        <w:pStyle w:val="Ttulo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Control de Cambios App ServiPunto</w:t>
      </w:r>
    </w:p>
    <w:p w:rsidR="00827275" w:rsidRPr="00F42F63" w:rsidRDefault="003B743D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Creación de Inventario en Adición de Producto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902"/>
        <w:gridCol w:w="8458"/>
      </w:tblGrid>
      <w:tr w:rsidR="003B743D" w:rsidTr="00F8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3B743D" w:rsidRDefault="003B743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3B743D" w:rsidRDefault="003B7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AddProduct.java</w:t>
            </w:r>
          </w:p>
        </w:tc>
      </w:tr>
      <w:tr w:rsidR="003B743D" w:rsidTr="00F8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B743D" w:rsidRDefault="003B743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3B743D" w:rsidRPr="003B743D" w:rsidRDefault="003B743D" w:rsidP="003B743D">
            <w:pPr>
              <w:pStyle w:val="HTMLconformatoprevio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boolean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insertRecordInDB</w:t>
            </w:r>
            <w:proofErr w:type="spellEnd"/>
            <w:r>
              <w:rPr>
                <w:color w:val="000000"/>
              </w:rPr>
              <w:t>()</w:t>
            </w:r>
          </w:p>
        </w:tc>
      </w:tr>
      <w:tr w:rsidR="003B743D" w:rsidTr="00F8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B743D" w:rsidRDefault="003B743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3B743D" w:rsidRPr="003B743D" w:rsidRDefault="003B743D" w:rsidP="003B743D">
            <w:pPr>
              <w:pStyle w:val="HTMLconformatoprevio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updateproductdb</w:t>
            </w:r>
            <w:proofErr w:type="spellEnd"/>
            <w:r>
              <w:rPr>
                <w:color w:val="000000"/>
              </w:rPr>
              <w:t>();</w:t>
            </w:r>
          </w:p>
        </w:tc>
      </w:tr>
      <w:tr w:rsidR="003B743D" w:rsidRPr="00474BCF" w:rsidTr="00F8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B743D" w:rsidRDefault="003B743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3B743D" w:rsidRPr="003B743D" w:rsidRDefault="003B743D" w:rsidP="003B74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3B743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/**</w:t>
            </w:r>
            <w:r w:rsidRPr="003B743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 xml:space="preserve"> * Harold: Permite crear el producto en Inventario automáticamente</w:t>
            </w:r>
            <w:r w:rsidRPr="003B743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 xml:space="preserve"> */</w:t>
            </w:r>
            <w:r w:rsidRPr="003B743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List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&lt;DTO&gt;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temp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getDataFromViews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ProductDTO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(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ProductDTO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temp.get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3B743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ES"/>
              </w:rPr>
              <w:t>0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dtoTemp.getBarcode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r w:rsidRPr="003B743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selectedProddutsDTO.setBarcode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dtoTemp.getBarcode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selectedProddutsDTO.setQuantity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3B743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"0"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selectedProddutsDTO.setUnits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dtoTemp.getUom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selectedProddutsDTO.setPrice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dtoTemp.getPurchasePrice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selectedProddutsDTO.setSellPrice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dtoTemp.getSellingPrice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ProductFinalActivity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productFinalActivity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r w:rsidRPr="003B743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ProductFinalActivity</w:t>
            </w:r>
            <w:proofErr w:type="spellEnd"/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>productFinalActivity.insertInventoryRecord(selectedProddutsDTO,</w:t>
            </w:r>
            <w:r w:rsidRPr="003B743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"000"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3B7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3B743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//END</w:t>
            </w:r>
          </w:p>
          <w:p w:rsidR="003B743D" w:rsidRDefault="003B7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F8117B" w:rsidRDefault="00F8117B">
      <w:pPr>
        <w:rPr>
          <w:noProof/>
          <w:lang w:val="es-ES"/>
        </w:rPr>
      </w:pPr>
    </w:p>
    <w:p w:rsidR="00F8117B" w:rsidRPr="00F42F63" w:rsidRDefault="00F8117B" w:rsidP="00F8117B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 xml:space="preserve">Cambiar Precio Producto en Módulo Venta 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F8117B" w:rsidTr="00D5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F8117B" w:rsidRDefault="00F8117B" w:rsidP="00D55FA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F8117B" w:rsidRDefault="009F513F" w:rsidP="00D55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SalesActivity.java</w:t>
            </w:r>
          </w:p>
        </w:tc>
      </w:tr>
      <w:tr w:rsidR="00F8117B" w:rsidTr="00D5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8117B" w:rsidRDefault="00F8117B" w:rsidP="00D55FA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F8117B" w:rsidRP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getSalesDetailsList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(String payments)</w:t>
            </w:r>
          </w:p>
        </w:tc>
      </w:tr>
      <w:tr w:rsidR="00F8117B" w:rsidTr="00D55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8117B" w:rsidRDefault="00F8117B" w:rsidP="00D55FA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F8117B" w:rsidRP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es-ES"/>
              </w:rPr>
              <w:t>SelectedProddutsDTO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es-ES"/>
              </w:rPr>
              <w:t>SelectedProddutsDTO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selectedProdList.get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  <w:tr w:rsidR="00F8117B" w:rsidRPr="00474BCF" w:rsidTr="00D5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8117B" w:rsidRDefault="00F8117B" w:rsidP="00D55FA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9F513F" w:rsidRP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/*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>Harold: Valida si el precio cambio y lo cambia en la BD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 xml:space="preserve"> */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validateIfSellPriceChange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//END</w:t>
            </w:r>
          </w:p>
          <w:p w:rsidR="00F8117B" w:rsidRDefault="00F8117B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:rsid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/**********************************Creación del Método ******************************************/</w:t>
            </w:r>
          </w:p>
          <w:p w:rsid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:rsidR="009F513F" w:rsidRP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/*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>Haro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ld: Método que valida si el prec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io cambio y lo reescribe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 xml:space="preserve"> */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validateIfSellPriceChange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SelectedProddutsDTO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){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double</w:t>
            </w:r>
            <w:proofErr w:type="spellEnd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utility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r w:rsidRPr="009F51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ES"/>
              </w:rPr>
              <w:t>0.0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,utilityTemp = </w:t>
            </w:r>
            <w:r w:rsidRPr="009F51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ES"/>
              </w:rPr>
              <w:t>0.0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try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{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utilityTemp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CommonMethods.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getDoubleFormate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(product.getSellPrice())-CommonMethods.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getDoubleFormate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(product.getPrice());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utility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CommonMethods.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getDoubleFormate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product.getUtilityValue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catch 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e){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e.printStackTrace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if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utilityTemp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!=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utility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){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ProductDTO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ProductDAO.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getInstance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getRecordsByBarcode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DBHandler.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getDBObj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Constants.</w:t>
            </w:r>
            <w:r w:rsidRPr="009F513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READABLE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),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product.getBarcode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dtoo.setSellingPrice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product.getSellPrice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dtoo.setSyncStatus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9F51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ES"/>
              </w:rPr>
              <w:t>0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ProductDAO.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getInstance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updateProductSynk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     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DBHandler.</w:t>
            </w:r>
            <w:r w:rsidRPr="009F513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getDBObj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Constants.</w:t>
            </w:r>
            <w:r w:rsidRPr="009F513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WRITABLE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),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dtoo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</w:t>
            </w:r>
          </w:p>
          <w:p w:rsid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:rsidR="009F513F" w:rsidRDefault="009F513F" w:rsidP="009F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F8117B" w:rsidRDefault="00F8117B">
      <w:pPr>
        <w:rPr>
          <w:noProof/>
          <w:lang w:val="es-ES"/>
        </w:rPr>
      </w:pPr>
    </w:p>
    <w:p w:rsidR="009F513F" w:rsidRDefault="009F513F">
      <w:pPr>
        <w:rPr>
          <w:noProof/>
          <w:lang w:val="es-ES"/>
        </w:rPr>
      </w:pPr>
    </w:p>
    <w:p w:rsidR="009F513F" w:rsidRPr="00F42F63" w:rsidRDefault="009F513F" w:rsidP="009F513F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 xml:space="preserve">Traer todos los Proveedores de la Lista en la Creación del Producto 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9F513F" w:rsidTr="00F3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9F513F" w:rsidRDefault="009F513F" w:rsidP="00F337F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9F513F" w:rsidRDefault="009F513F" w:rsidP="00F33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AddProductActivity.java</w:t>
            </w:r>
          </w:p>
        </w:tc>
      </w:tr>
      <w:tr w:rsidR="009F513F" w:rsidTr="00F3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F513F" w:rsidRDefault="009F513F" w:rsidP="00F337F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9F513F" w:rsidRPr="009F513F" w:rsidRDefault="009F513F" w:rsidP="00F3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List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String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&gt;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getOutProviders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</w:tc>
      </w:tr>
      <w:tr w:rsidR="009F513F" w:rsidTr="00F3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F513F" w:rsidRDefault="009F513F" w:rsidP="00F337F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9F513F" w:rsidRPr="009F513F" w:rsidRDefault="009F513F" w:rsidP="00F3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supplierTable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F51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Hashtable</w:t>
            </w:r>
            <w:proofErr w:type="spellEnd"/>
            <w:r w:rsidRPr="009F51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&lt;String, String&gt;();</w:t>
            </w:r>
          </w:p>
        </w:tc>
      </w:tr>
      <w:tr w:rsidR="009F513F" w:rsidRPr="00261A88" w:rsidTr="00F3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F513F" w:rsidRDefault="009F513F" w:rsidP="00F337F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261A88" w:rsidRPr="00261A88" w:rsidRDefault="009F513F" w:rsidP="00261A88">
            <w:pPr>
              <w:pStyle w:val="HTMLconformatoprevio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261A88">
              <w:rPr>
                <w:color w:val="000000"/>
                <w:lang w:val="en-US"/>
              </w:rPr>
              <w:t xml:space="preserve">      </w:t>
            </w:r>
            <w:r w:rsidR="00261A88" w:rsidRPr="00261A88">
              <w:rPr>
                <w:i/>
                <w:iCs/>
                <w:color w:val="808080"/>
                <w:lang w:val="en-US"/>
              </w:rPr>
              <w:t>//Add Harold to return all</w:t>
            </w:r>
            <w:r w:rsidR="00261A88">
              <w:rPr>
                <w:i/>
                <w:iCs/>
                <w:color w:val="808080"/>
                <w:lang w:val="en-US"/>
              </w:rPr>
              <w:t xml:space="preserve"> supplier when supplier is new</w:t>
            </w:r>
            <w:r w:rsidR="00261A88">
              <w:rPr>
                <w:i/>
                <w:iCs/>
                <w:color w:val="808080"/>
                <w:lang w:val="en-US"/>
              </w:rPr>
              <w:br/>
            </w:r>
            <w:r w:rsidR="00261A88" w:rsidRPr="00261A88">
              <w:rPr>
                <w:i/>
                <w:iCs/>
                <w:color w:val="808080"/>
                <w:lang w:val="en-US"/>
              </w:rPr>
              <w:br/>
            </w:r>
            <w:r w:rsidR="00261A88" w:rsidRPr="00261A88">
              <w:rPr>
                <w:b/>
                <w:bCs/>
                <w:color w:val="000080"/>
                <w:lang w:val="en-US"/>
              </w:rPr>
              <w:t xml:space="preserve">for </w:t>
            </w:r>
            <w:r w:rsidR="00261A88" w:rsidRPr="00261A88">
              <w:rPr>
                <w:color w:val="000000"/>
                <w:lang w:val="en-US"/>
              </w:rPr>
              <w:t xml:space="preserve">(DTO </w:t>
            </w:r>
            <w:proofErr w:type="spellStart"/>
            <w:r w:rsidR="00261A88" w:rsidRPr="00261A88">
              <w:rPr>
                <w:color w:val="000000"/>
                <w:lang w:val="en-US"/>
              </w:rPr>
              <w:t>dto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 : </w:t>
            </w:r>
            <w:proofErr w:type="spellStart"/>
            <w:r w:rsidR="00261A88" w:rsidRPr="00261A88">
              <w:rPr>
                <w:b/>
                <w:bCs/>
                <w:color w:val="660E7A"/>
                <w:lang w:val="en-US"/>
              </w:rPr>
              <w:t>supplierList</w:t>
            </w:r>
            <w:proofErr w:type="spellEnd"/>
            <w:r w:rsidR="00261A88" w:rsidRPr="00261A88">
              <w:rPr>
                <w:color w:val="000000"/>
                <w:lang w:val="en-US"/>
              </w:rPr>
              <w:t>) {</w:t>
            </w:r>
            <w:r w:rsidR="00261A88" w:rsidRPr="00261A88">
              <w:rPr>
                <w:color w:val="000000"/>
                <w:lang w:val="en-US"/>
              </w:rPr>
              <w:br/>
              <w:t xml:space="preserve">   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SupplierDTO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 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 = (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SupplierDTO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) </w:t>
            </w:r>
            <w:proofErr w:type="spellStart"/>
            <w:r w:rsidR="00261A88" w:rsidRPr="00261A88">
              <w:rPr>
                <w:color w:val="000000"/>
                <w:lang w:val="en-US"/>
              </w:rPr>
              <w:t>dto</w:t>
            </w:r>
            <w:proofErr w:type="spellEnd"/>
            <w:r w:rsidR="00261A88" w:rsidRPr="00261A88">
              <w:rPr>
                <w:color w:val="000000"/>
                <w:lang w:val="en-US"/>
              </w:rPr>
              <w:t>;</w:t>
            </w:r>
            <w:r w:rsidR="00261A88" w:rsidRPr="00261A88">
              <w:rPr>
                <w:color w:val="000000"/>
                <w:lang w:val="en-US"/>
              </w:rPr>
              <w:br/>
              <w:t xml:space="preserve">   </w:t>
            </w:r>
            <w:proofErr w:type="spellStart"/>
            <w:r w:rsidR="00261A88" w:rsidRPr="00261A88">
              <w:rPr>
                <w:color w:val="000000"/>
                <w:lang w:val="en-US"/>
              </w:rPr>
              <w:t>list.add</w:t>
            </w:r>
            <w:proofErr w:type="spellEnd"/>
            <w:r w:rsidR="00261A88" w:rsidRPr="00261A88">
              <w:rPr>
                <w:color w:val="000000"/>
                <w:lang w:val="en-US"/>
              </w:rPr>
              <w:t>(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suppDto.getName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() + </w:t>
            </w:r>
            <w:r w:rsidR="00261A88" w:rsidRPr="00261A88">
              <w:rPr>
                <w:b/>
                <w:bCs/>
                <w:color w:val="008000"/>
                <w:lang w:val="en-US"/>
              </w:rPr>
              <w:t xml:space="preserve">" - " </w:t>
            </w:r>
            <w:r w:rsidR="00261A88" w:rsidRPr="00261A88">
              <w:rPr>
                <w:color w:val="000000"/>
                <w:lang w:val="en-US"/>
              </w:rPr>
              <w:t xml:space="preserve">+ 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suppDto.getCedula</w:t>
            </w:r>
            <w:proofErr w:type="spellEnd"/>
            <w:r w:rsidR="00261A88" w:rsidRPr="00261A88">
              <w:rPr>
                <w:color w:val="000000"/>
                <w:lang w:val="en-US"/>
              </w:rPr>
              <w:t>());</w:t>
            </w:r>
            <w:r w:rsidR="00261A88" w:rsidRPr="00261A88">
              <w:rPr>
                <w:color w:val="000000"/>
                <w:lang w:val="en-US"/>
              </w:rPr>
              <w:br/>
              <w:t xml:space="preserve">   </w:t>
            </w:r>
            <w:proofErr w:type="spellStart"/>
            <w:r w:rsidR="00261A88" w:rsidRPr="00261A88">
              <w:rPr>
                <w:b/>
                <w:bCs/>
                <w:color w:val="660E7A"/>
                <w:lang w:val="en-US"/>
              </w:rPr>
              <w:t>supplierTable</w:t>
            </w:r>
            <w:r w:rsidR="00261A88" w:rsidRPr="00261A88">
              <w:rPr>
                <w:color w:val="000000"/>
                <w:lang w:val="en-US"/>
              </w:rPr>
              <w:t>.put</w:t>
            </w:r>
            <w:proofErr w:type="spellEnd"/>
            <w:r w:rsidR="00261A88" w:rsidRPr="00261A88">
              <w:rPr>
                <w:color w:val="000000"/>
                <w:lang w:val="en-US"/>
              </w:rPr>
              <w:t>(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suppDto.getName</w:t>
            </w:r>
            <w:proofErr w:type="spellEnd"/>
            <w:r w:rsidR="00261A88" w:rsidRPr="00261A88">
              <w:rPr>
                <w:color w:val="000000"/>
                <w:lang w:val="en-US"/>
              </w:rPr>
              <w:t xml:space="preserve">() + </w:t>
            </w:r>
            <w:r w:rsidR="00261A88" w:rsidRPr="00261A88">
              <w:rPr>
                <w:b/>
                <w:bCs/>
                <w:color w:val="008000"/>
                <w:lang w:val="en-US"/>
              </w:rPr>
              <w:t xml:space="preserve">" - " </w:t>
            </w:r>
            <w:r w:rsidR="00261A88" w:rsidRPr="00261A88">
              <w:rPr>
                <w:color w:val="000000"/>
                <w:lang w:val="en-US"/>
              </w:rPr>
              <w:t xml:space="preserve">+ 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suppDto.getCedula</w:t>
            </w:r>
            <w:proofErr w:type="spellEnd"/>
            <w:r w:rsidR="00261A88" w:rsidRPr="00261A88">
              <w:rPr>
                <w:color w:val="000000"/>
                <w:lang w:val="en-US"/>
              </w:rPr>
              <w:t>(),</w:t>
            </w:r>
            <w:proofErr w:type="spellStart"/>
            <w:r w:rsidR="00261A88" w:rsidRPr="00261A88">
              <w:rPr>
                <w:color w:val="000000"/>
                <w:lang w:val="en-US"/>
              </w:rPr>
              <w:t>suppDto.getCedula</w:t>
            </w:r>
            <w:proofErr w:type="spellEnd"/>
            <w:r w:rsidR="00261A88" w:rsidRPr="00261A88">
              <w:rPr>
                <w:color w:val="000000"/>
                <w:lang w:val="en-US"/>
              </w:rPr>
              <w:t>());</w:t>
            </w:r>
            <w:r w:rsidR="00261A88" w:rsidRPr="00261A88">
              <w:rPr>
                <w:color w:val="000000"/>
                <w:lang w:val="en-US"/>
              </w:rPr>
              <w:br/>
              <w:t>}</w:t>
            </w:r>
            <w:r w:rsidR="00261A88" w:rsidRPr="00261A88">
              <w:rPr>
                <w:color w:val="000000"/>
                <w:lang w:val="en-US"/>
              </w:rPr>
              <w:br/>
            </w:r>
            <w:proofErr w:type="spellStart"/>
            <w:r w:rsidR="00261A88" w:rsidRPr="00261A88">
              <w:rPr>
                <w:color w:val="000000"/>
                <w:lang w:val="en-US"/>
              </w:rPr>
              <w:t>Collections.</w:t>
            </w:r>
            <w:r w:rsidR="00261A88" w:rsidRPr="00261A88">
              <w:rPr>
                <w:i/>
                <w:iCs/>
                <w:color w:val="000000"/>
                <w:lang w:val="en-US"/>
              </w:rPr>
              <w:t>sort</w:t>
            </w:r>
            <w:proofErr w:type="spellEnd"/>
            <w:r w:rsidR="00261A88" w:rsidRPr="00261A88">
              <w:rPr>
                <w:color w:val="000000"/>
                <w:lang w:val="en-US"/>
              </w:rPr>
              <w:t>(list);</w:t>
            </w:r>
            <w:r w:rsidR="00261A88" w:rsidRPr="00261A88">
              <w:rPr>
                <w:color w:val="000000"/>
                <w:lang w:val="en-US"/>
              </w:rPr>
              <w:br/>
            </w:r>
            <w:r w:rsidR="00261A88" w:rsidRPr="00261A88">
              <w:rPr>
                <w:color w:val="000000"/>
                <w:lang w:val="en-US"/>
              </w:rPr>
              <w:br/>
            </w:r>
            <w:proofErr w:type="spellStart"/>
            <w:r w:rsidR="00261A88" w:rsidRPr="00261A88">
              <w:rPr>
                <w:color w:val="000000"/>
                <w:lang w:val="en-US"/>
              </w:rPr>
              <w:t>list.add</w:t>
            </w:r>
            <w:proofErr w:type="spellEnd"/>
            <w:r w:rsidR="00261A88" w:rsidRPr="00261A88">
              <w:rPr>
                <w:color w:val="000000"/>
                <w:lang w:val="en-US"/>
              </w:rPr>
              <w:t>(</w:t>
            </w:r>
            <w:r w:rsidR="00261A88" w:rsidRPr="00261A88">
              <w:rPr>
                <w:color w:val="0000FF"/>
                <w:lang w:val="en-US"/>
              </w:rPr>
              <w:t>0</w:t>
            </w:r>
            <w:r w:rsidR="00261A88" w:rsidRPr="00261A88">
              <w:rPr>
                <w:color w:val="000000"/>
                <w:lang w:val="en-US"/>
              </w:rPr>
              <w:t>,</w:t>
            </w:r>
            <w:r w:rsidR="00261A88" w:rsidRPr="00261A88">
              <w:rPr>
                <w:b/>
                <w:bCs/>
                <w:color w:val="660E7A"/>
                <w:lang w:val="en-US"/>
              </w:rPr>
              <w:t>productDto</w:t>
            </w:r>
            <w:r w:rsidR="00261A88" w:rsidRPr="00261A88">
              <w:rPr>
                <w:color w:val="000000"/>
                <w:lang w:val="en-US"/>
              </w:rPr>
              <w:t xml:space="preserve">.getSupplierName() + </w:t>
            </w:r>
            <w:r w:rsidR="00261A88" w:rsidRPr="00261A88">
              <w:rPr>
                <w:b/>
                <w:bCs/>
                <w:color w:val="008000"/>
                <w:lang w:val="en-US"/>
              </w:rPr>
              <w:t>" - "</w:t>
            </w:r>
            <w:r w:rsidR="00261A88" w:rsidRPr="00261A88">
              <w:rPr>
                <w:b/>
                <w:bCs/>
                <w:color w:val="008000"/>
                <w:lang w:val="en-US"/>
              </w:rPr>
              <w:br/>
              <w:t xml:space="preserve">      </w:t>
            </w:r>
            <w:r w:rsidR="00261A88" w:rsidRPr="00261A88">
              <w:rPr>
                <w:color w:val="000000"/>
                <w:lang w:val="en-US"/>
              </w:rPr>
              <w:t xml:space="preserve">+ </w:t>
            </w:r>
            <w:proofErr w:type="spellStart"/>
            <w:r w:rsidR="00261A88" w:rsidRPr="00261A88">
              <w:rPr>
                <w:b/>
                <w:bCs/>
                <w:color w:val="660E7A"/>
                <w:lang w:val="en-US"/>
              </w:rPr>
              <w:t>productDto</w:t>
            </w:r>
            <w:r w:rsidR="00261A88" w:rsidRPr="00261A88">
              <w:rPr>
                <w:color w:val="000000"/>
                <w:lang w:val="en-US"/>
              </w:rPr>
              <w:t>.getSupplierId</w:t>
            </w:r>
            <w:proofErr w:type="spellEnd"/>
            <w:r w:rsidR="00261A88" w:rsidRPr="00261A88">
              <w:rPr>
                <w:color w:val="000000"/>
                <w:lang w:val="en-US"/>
              </w:rPr>
              <w:t>());</w:t>
            </w:r>
            <w:r w:rsidR="00261A88" w:rsidRPr="00261A88">
              <w:rPr>
                <w:color w:val="000000"/>
                <w:lang w:val="en-US"/>
              </w:rPr>
              <w:br/>
            </w:r>
            <w:r w:rsidR="00261A88" w:rsidRPr="00261A88">
              <w:rPr>
                <w:i/>
                <w:iCs/>
                <w:color w:val="808080"/>
                <w:lang w:val="en-US"/>
              </w:rPr>
              <w:t>//END</w:t>
            </w:r>
          </w:p>
          <w:p w:rsidR="009F513F" w:rsidRPr="00261A88" w:rsidRDefault="009F513F" w:rsidP="00F3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  <w:p w:rsidR="009F513F" w:rsidRPr="00261A88" w:rsidRDefault="009F513F" w:rsidP="00F3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F513F" w:rsidRPr="00261A88" w:rsidRDefault="009F513F" w:rsidP="00F3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9F513F" w:rsidRDefault="009F513F">
      <w:pPr>
        <w:rPr>
          <w:noProof/>
        </w:rPr>
      </w:pPr>
    </w:p>
    <w:p w:rsidR="00261A88" w:rsidRDefault="00261A88">
      <w:pPr>
        <w:rPr>
          <w:noProof/>
        </w:rPr>
      </w:pPr>
    </w:p>
    <w:p w:rsidR="00261A88" w:rsidRPr="00261A88" w:rsidRDefault="00261A88">
      <w:pPr>
        <w:rPr>
          <w:noProof/>
        </w:rPr>
      </w:pPr>
    </w:p>
    <w:p w:rsidR="00261A88" w:rsidRPr="00F42F63" w:rsidRDefault="00261A88" w:rsidP="00261A88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lastRenderedPageBreak/>
        <w:t>Cambiar Nombre del Producto y Proveedor Cuando Viene de la Maestra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261A88" w:rsidTr="00A0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261A88" w:rsidRDefault="00261A88" w:rsidP="00A0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AddProductActivity.java</w:t>
            </w:r>
          </w:p>
        </w:tc>
      </w:tr>
      <w:tr w:rsidR="00261A88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261A88" w:rsidRPr="00261A88" w:rsidRDefault="00261A88" w:rsidP="0026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setDataToViewsFromCentroalServer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  <w:p w:rsidR="00261A88" w:rsidRPr="009F513F" w:rsidRDefault="00261A88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261A88" w:rsidTr="00A0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261A88" w:rsidRPr="009F513F" w:rsidRDefault="00261A88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  <w:tr w:rsidR="00261A88" w:rsidRPr="00261A88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261A88" w:rsidRDefault="00261A88" w:rsidP="0026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61A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//Harold: </w:t>
            </w:r>
            <w:proofErr w:type="spellStart"/>
            <w:r w:rsidRPr="00261A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Cambiamos</w:t>
            </w:r>
            <w:proofErr w:type="spellEnd"/>
            <w:r w:rsidRPr="00261A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 true</w:t>
            </w:r>
            <w:r w:rsidRPr="00261A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spnSupplier</w:t>
            </w:r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.setEnabled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61A88" w:rsidRPr="00474BCF" w:rsidRDefault="00261A88" w:rsidP="0026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//Se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comenta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la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siguiente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línea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>//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spnSupplier.setBackgroundResource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R.drawable.etxt_disable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);</w:t>
            </w:r>
          </w:p>
          <w:p w:rsidR="00261A88" w:rsidRPr="00474BCF" w:rsidRDefault="00261A88" w:rsidP="0026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//Harold: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Cambiamos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 True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etxtprodName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.setEnabled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Comentamos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las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siguiente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línea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>//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etxtprodName.setBackgroundResource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R.drawable.etxt_disable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);</w:t>
            </w:r>
          </w:p>
          <w:p w:rsidR="00261A88" w:rsidRPr="00474BCF" w:rsidRDefault="00261A88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F8117B" w:rsidRPr="00474BCF" w:rsidRDefault="00F8117B">
      <w:pPr>
        <w:rPr>
          <w:noProof/>
        </w:rPr>
      </w:pPr>
    </w:p>
    <w:p w:rsidR="00261A88" w:rsidRPr="00F42F63" w:rsidRDefault="00261A88" w:rsidP="00261A88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Realizar Precargue de la información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261A88" w:rsidTr="00A0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261A88" w:rsidRDefault="00261A88" w:rsidP="00A0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ProductsActivity.java</w:t>
            </w:r>
          </w:p>
        </w:tc>
      </w:tr>
      <w:tr w:rsidR="00261A88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261A88" w:rsidRPr="009F513F" w:rsidRDefault="00261A88" w:rsidP="0026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inItUI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</w:tc>
      </w:tr>
      <w:tr w:rsidR="00261A88" w:rsidTr="00A0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261A88" w:rsidRPr="00261A88" w:rsidRDefault="00261A88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imgCloseicon</w:t>
            </w:r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.setOnClickListener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this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</w:p>
        </w:tc>
      </w:tr>
      <w:tr w:rsidR="00261A88" w:rsidRPr="00261A88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61A88" w:rsidRDefault="00261A88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0B55CB" w:rsidRPr="000B55CB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//add HAROLD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imgLogoLoadProduct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 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ImageView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findViewById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R.id.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img_logo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imgLogoLoadProduct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.setOnClickListener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61A88" w:rsidRPr="00261A88" w:rsidRDefault="00261A88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B55CB" w:rsidRPr="00261A88" w:rsidTr="00A0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Pr="00474BCF" w:rsidRDefault="000B55CB" w:rsidP="00A05A52">
            <w:pPr>
              <w:rPr>
                <w:noProof/>
              </w:rPr>
            </w:pPr>
          </w:p>
        </w:tc>
        <w:tc>
          <w:tcPr>
            <w:tcW w:w="8226" w:type="dxa"/>
          </w:tcPr>
          <w:p w:rsidR="000B55CB" w:rsidRPr="000B55CB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</w:pPr>
          </w:p>
        </w:tc>
      </w:tr>
      <w:tr w:rsidR="000B55CB" w:rsidTr="000B5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Pr="000B55CB" w:rsidRDefault="000B55CB" w:rsidP="00A05A52">
            <w:pPr>
              <w:rPr>
                <w:b/>
                <w:noProof/>
                <w:lang w:val="es-ES"/>
              </w:rPr>
            </w:pPr>
            <w:r w:rsidRPr="000B55CB">
              <w:rPr>
                <w:b/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0B55CB" w:rsidRDefault="000B55CB" w:rsidP="00A0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ProductsActivity.java</w:t>
            </w:r>
          </w:p>
        </w:tc>
      </w:tr>
      <w:tr w:rsidR="000B55CB" w:rsidTr="000B5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0B55CB" w:rsidRPr="009F513F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inItUI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</w:tc>
      </w:tr>
      <w:tr w:rsidR="000B55CB" w:rsidTr="000B5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0B55CB" w:rsidRP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R.id.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btn_filter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showFilters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break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</w:p>
        </w:tc>
      </w:tr>
      <w:tr w:rsidR="000B55CB" w:rsidRPr="00474BCF" w:rsidTr="000B5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0B55CB" w:rsidRPr="000B55CB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//Harold. Case que da la opción de Precargue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case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R.id.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img_logo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: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final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AlertDialog.Builder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AlertDialog.Builder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this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builder.setTitle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"Realizar un precargue de información"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builder.setMessage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"1.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Asegurese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 de que tenga toda la información del Servidor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"2. Si no está seguro Sincronice la información, borre el registro de sincronización en Proveedores,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"cierre el establecimiento y vuelva a Ingresar Usuario Y Contraseña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\n\n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"¿Desea realizar el Precargue?"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builder.setCancelable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true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builder.setNegativeButton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"Cancelar"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DialogInterface.OnClickListener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onClick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which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dialog.cancel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builder.setPositiveButton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"Aceptar"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lastRenderedPageBreak/>
              <w:t>DialogInterface.OnClickListener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onClick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which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loadInformation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alert11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builder.create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alert11.show();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break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;</w:t>
            </w:r>
          </w:p>
          <w:p w:rsidR="000B55CB" w:rsidRP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261A88" w:rsidRDefault="00261A88">
      <w:pPr>
        <w:rPr>
          <w:noProof/>
          <w:lang w:val="es-ES"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902"/>
        <w:gridCol w:w="8458"/>
      </w:tblGrid>
      <w:tr w:rsidR="000B55CB" w:rsidTr="00A0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0B55CB" w:rsidRPr="000B55CB" w:rsidRDefault="000B55CB" w:rsidP="00A05A52">
            <w:pPr>
              <w:rPr>
                <w:b w:val="0"/>
                <w:noProof/>
                <w:lang w:val="es-ES"/>
              </w:rPr>
            </w:pPr>
            <w:r w:rsidRPr="000B55CB">
              <w:rPr>
                <w:b w:val="0"/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0B55CB" w:rsidRDefault="000B55CB" w:rsidP="00A0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ProductsActivity.java</w:t>
            </w:r>
          </w:p>
        </w:tc>
      </w:tr>
      <w:tr w:rsidR="000B55CB" w:rsidRPr="009F513F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0B55CB" w:rsidRPr="009F513F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Nuevo método</w:t>
            </w:r>
          </w:p>
        </w:tc>
      </w:tr>
      <w:tr w:rsidR="000B55CB" w:rsidRPr="000B55CB" w:rsidTr="00A0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0B55CB" w:rsidRP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NA</w:t>
            </w:r>
          </w:p>
        </w:tc>
      </w:tr>
      <w:tr w:rsidR="000B55CB" w:rsidRPr="000B55CB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Default="000B55CB" w:rsidP="00A05A5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0B55CB" w:rsidRPr="000B55CB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//Add Harold,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Método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que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carga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la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información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loadInformation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loadProducts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appContext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loadSuppliers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appContext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appContext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null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||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null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||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inventoryToInsert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refreshList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B55CB" w:rsidRPr="000B55CB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//Add Harold,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Carga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productos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proveedores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e </w:t>
            </w:r>
            <w:proofErr w:type="spellStart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Inventario</w:t>
            </w:r>
            <w:proofErr w:type="spellEnd"/>
            <w:r w:rsidRPr="000B55C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loadProducts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(Context activity)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try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String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[];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AssetManager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am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activity.getAssets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InputStream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is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am.open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"Products"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Scanner s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Scanner(is).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useDelimiter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\\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n"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&lt;DTO&gt;();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prodCount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s.hasNext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().split(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";"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prodCount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isProductExists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prodCount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!= 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productTemp.setProductId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productTemp.setBarcode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productTemp.setName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productTemp.setQuantity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productTemp.setPurchasePrice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productTemp.setSellingPrice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productTemp.setVat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productTemp.setSupplierId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tempProduct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productTemp.setGroupId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productTemp.setLineId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productTemp.setUom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productTemp.setCreateDate(Dates.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(Dates.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productTemp.setModifiedDate(Dates.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(Dates.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productTemp.setProductFlag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"1"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productTemp.setActiveStatus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TRUE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productTemp.setSyncStatus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TRUE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productTemp.setSubgroup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productTemp.setMin_count_inventory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"1"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productTemp.setExpiry_date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productTemp.setDiscount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productListTemp.add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e.printStackTrace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null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loadSuppliers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(Context activity)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try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String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[];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AssetManager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am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activity.getAssets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InputStream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is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am.open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"Suppliers"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Scanner s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Scanner(is).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useDelimiter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\\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n"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supplierListTemp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&lt;DTO&gt;();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List&lt;String&gt;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supplierIDsList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getSupplierIDs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s.hasNext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().split(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";"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supplierIDsList.contains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])) 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supDTO.setSupplierId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supDTO.setCedula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supDTO.setName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tempSupplier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supDTO.setAddress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supDTO.setTelephone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supDTO.setVisitFrequency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supDTO.setVisitDays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supDTO.setContactName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supDTO.setContactTelephone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supDTO.setModifiedDate(Dates.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(Dates.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supDTO.setSyncStatus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supplierListTemp.add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supplierListTemp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 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e.printStackTrace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null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loadInventory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(Context activity){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try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String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[];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AssetManager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am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activity.getAssets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InputStream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is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am.open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"Products"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Scanner s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Scanner(is).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useDelimiter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\\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n"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List&lt;DTO&gt;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listTempInventory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&lt;DTO&gt;();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List&lt;String&gt;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inventoryIDs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InventoryDAO.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.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getInventoryIDs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0B55C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count = 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Long id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0B55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getSysDateinMilliSeconds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s.hasNext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s.next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().split(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";"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inventoryIDs.contains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inventoryTempDTO.setInventoryId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id+count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)+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inventoryTempDTO.setProductId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inventoryTempDTO.setQuantity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inventoryTempDTO.setSyncStatus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inventoryTempDTO.setUom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listTempInventory.add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inventoryTempDTO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count++;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s.close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listTempInventory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e){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e.printStackTrace</w:t>
            </w:r>
            <w:proofErr w:type="spellEnd"/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0B55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null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0B55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0B55CB" w:rsidRP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0B55CB" w:rsidRDefault="000B55CB">
      <w:pPr>
        <w:rPr>
          <w:noProof/>
        </w:rPr>
      </w:pPr>
    </w:p>
    <w:p w:rsidR="000B55CB" w:rsidRDefault="000B55CB">
      <w:pPr>
        <w:rPr>
          <w:noProof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0B55CB" w:rsidTr="00A0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0B55CB" w:rsidRPr="00474BCF" w:rsidRDefault="000B55CB" w:rsidP="00A05A52">
            <w:pPr>
              <w:rPr>
                <w:b w:val="0"/>
                <w:noProof/>
              </w:rPr>
            </w:pPr>
            <w:r w:rsidRPr="00474BCF">
              <w:rPr>
                <w:b w:val="0"/>
                <w:noProof/>
              </w:rPr>
              <w:t>Clase</w:t>
            </w:r>
          </w:p>
        </w:tc>
        <w:tc>
          <w:tcPr>
            <w:tcW w:w="8226" w:type="dxa"/>
          </w:tcPr>
          <w:p w:rsidR="000B55CB" w:rsidRPr="00474BCF" w:rsidRDefault="000B55CB" w:rsidP="00A0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4BCF">
              <w:rPr>
                <w:noProof/>
              </w:rPr>
              <w:t>InventoryDao.java</w:t>
            </w:r>
          </w:p>
        </w:tc>
      </w:tr>
      <w:tr w:rsidR="000B55CB" w:rsidRPr="009F513F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Pr="00474BCF" w:rsidRDefault="000B55CB" w:rsidP="00A05A52">
            <w:pPr>
              <w:rPr>
                <w:noProof/>
              </w:rPr>
            </w:pPr>
            <w:r w:rsidRPr="00474BCF">
              <w:rPr>
                <w:noProof/>
              </w:rPr>
              <w:t>Método</w:t>
            </w:r>
          </w:p>
        </w:tc>
        <w:tc>
          <w:tcPr>
            <w:tcW w:w="8226" w:type="dxa"/>
          </w:tcPr>
          <w:p w:rsidR="000B55CB" w:rsidRPr="00474BCF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Nuevo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método</w:t>
            </w:r>
            <w:proofErr w:type="spellEnd"/>
          </w:p>
        </w:tc>
      </w:tr>
      <w:tr w:rsidR="000B55CB" w:rsidRPr="000B55CB" w:rsidTr="00A0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Pr="00474BCF" w:rsidRDefault="000B55CB" w:rsidP="00A05A52">
            <w:pPr>
              <w:rPr>
                <w:noProof/>
              </w:rPr>
            </w:pPr>
            <w:r w:rsidRPr="00474BCF">
              <w:rPr>
                <w:noProof/>
              </w:rPr>
              <w:t>Despues de</w:t>
            </w:r>
          </w:p>
        </w:tc>
        <w:tc>
          <w:tcPr>
            <w:tcW w:w="8226" w:type="dxa"/>
          </w:tcPr>
          <w:p w:rsidR="000B55CB" w:rsidRPr="000B55CB" w:rsidRDefault="000B55CB" w:rsidP="00A05A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NA</w:t>
            </w:r>
          </w:p>
        </w:tc>
      </w:tr>
      <w:tr w:rsidR="000B55CB" w:rsidRPr="00474BCF" w:rsidTr="00A0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55CB" w:rsidRPr="00474BCF" w:rsidRDefault="000B55CB" w:rsidP="00A05A52">
            <w:pPr>
              <w:rPr>
                <w:noProof/>
              </w:rPr>
            </w:pPr>
            <w:r w:rsidRPr="00474BCF">
              <w:rPr>
                <w:noProof/>
              </w:rPr>
              <w:t>Código</w:t>
            </w:r>
          </w:p>
        </w:tc>
        <w:tc>
          <w:tcPr>
            <w:tcW w:w="8226" w:type="dxa"/>
          </w:tcPr>
          <w:p w:rsidR="000B55CB" w:rsidRPr="00474BCF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public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List&lt;String&gt;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getInventoryIDs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SQLiteDatabase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dbObject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List&lt;String&gt;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instList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&lt;String&gt;();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Cursor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try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cursor =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dbObject.rawQuery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"SELECT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product_id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 FROM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tbl_inventory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cursor.moveToFirst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do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instList.add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cursor.getString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cursor.moveToNext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Log.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InventeryDAO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  --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getProductsIDs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e.getMessage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finally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(cursor !=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null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 !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cursor.isClosed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cursor.close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dbObject.close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instList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0B55CB" w:rsidRPr="00474BCF" w:rsidRDefault="000B55CB" w:rsidP="000B5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0B55CB" w:rsidRPr="00474BCF" w:rsidRDefault="000B55CB">
      <w:pPr>
        <w:rPr>
          <w:noProof/>
        </w:rPr>
      </w:pPr>
    </w:p>
    <w:p w:rsidR="00474BCF" w:rsidRDefault="00474BCF">
      <w:pPr>
        <w:rPr>
          <w:noProof/>
        </w:rPr>
      </w:pPr>
    </w:p>
    <w:p w:rsidR="00474BCF" w:rsidRDefault="00474BCF">
      <w:pPr>
        <w:rPr>
          <w:noProof/>
        </w:rPr>
      </w:pPr>
    </w:p>
    <w:p w:rsidR="00474BCF" w:rsidRDefault="00474BCF">
      <w:pPr>
        <w:rPr>
          <w:noProof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474BCF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474BCF" w:rsidRPr="00474BCF" w:rsidRDefault="00474BCF" w:rsidP="00975F90">
            <w:pPr>
              <w:rPr>
                <w:b w:val="0"/>
                <w:noProof/>
              </w:rPr>
            </w:pPr>
            <w:r w:rsidRPr="00474BCF">
              <w:rPr>
                <w:b w:val="0"/>
                <w:noProof/>
              </w:rPr>
              <w:lastRenderedPageBreak/>
              <w:t>Clase</w:t>
            </w:r>
          </w:p>
        </w:tc>
        <w:tc>
          <w:tcPr>
            <w:tcW w:w="8226" w:type="dxa"/>
          </w:tcPr>
          <w:p w:rsidR="00474BCF" w:rsidRPr="00474BCF" w:rsidRDefault="0096684D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SalesActivity</w:t>
            </w:r>
            <w:r w:rsidR="00474BCF" w:rsidRPr="00474BCF">
              <w:rPr>
                <w:noProof/>
              </w:rPr>
              <w:t>.java</w:t>
            </w:r>
          </w:p>
        </w:tc>
      </w:tr>
      <w:tr w:rsidR="00474BCF" w:rsidRPr="009F513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Pr="00474BCF" w:rsidRDefault="00474BCF" w:rsidP="00975F90">
            <w:pPr>
              <w:rPr>
                <w:noProof/>
              </w:rPr>
            </w:pPr>
            <w:r w:rsidRPr="00474BCF">
              <w:rPr>
                <w:noProof/>
              </w:rPr>
              <w:t>Método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updateMenuAndDishInventory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  <w:p w:rsidR="00474BCF" w:rsidRPr="0096684D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474BCF" w:rsidRPr="000B55CB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Pr="00474BCF" w:rsidRDefault="00474BCF" w:rsidP="00975F90">
            <w:pPr>
              <w:rPr>
                <w:noProof/>
              </w:rPr>
            </w:pPr>
            <w:r w:rsidRPr="00474BCF">
              <w:rPr>
                <w:noProof/>
              </w:rPr>
              <w:t>Despues de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inDTO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.setProductId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selectedDTO.getIdProduct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</w:p>
          <w:p w:rsidR="00474BCF" w:rsidRPr="000B55CB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  <w:tr w:rsidR="00474BCF" w:rsidRP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Pr="00474BCF" w:rsidRDefault="00474BCF" w:rsidP="00975F90">
            <w:pPr>
              <w:rPr>
                <w:noProof/>
              </w:rPr>
            </w:pPr>
            <w:r w:rsidRPr="00474BCF">
              <w:rPr>
                <w:noProof/>
              </w:rPr>
              <w:t>Código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6684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//Harold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inDTO.getQuantity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().equals(</w:t>
            </w:r>
            <w:r w:rsidRPr="009668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updateNewProduct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selectedDTO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474BCF" w:rsidRPr="00474BCF" w:rsidRDefault="00474BCF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474BCF" w:rsidRDefault="00474BCF">
      <w:pPr>
        <w:rPr>
          <w:noProof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770"/>
        <w:gridCol w:w="8590"/>
      </w:tblGrid>
      <w:tr w:rsidR="0096684D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96684D" w:rsidRPr="00474BCF" w:rsidRDefault="0096684D" w:rsidP="00975F90">
            <w:pPr>
              <w:rPr>
                <w:b w:val="0"/>
                <w:noProof/>
              </w:rPr>
            </w:pPr>
            <w:r w:rsidRPr="00474BCF">
              <w:rPr>
                <w:b w:val="0"/>
                <w:noProof/>
              </w:rPr>
              <w:t>Clase</w:t>
            </w:r>
          </w:p>
        </w:tc>
        <w:tc>
          <w:tcPr>
            <w:tcW w:w="8226" w:type="dxa"/>
          </w:tcPr>
          <w:p w:rsidR="0096684D" w:rsidRPr="00474BCF" w:rsidRDefault="0096684D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SalesActivity</w:t>
            </w:r>
            <w:r w:rsidRPr="00474BCF">
              <w:rPr>
                <w:noProof/>
              </w:rPr>
              <w:t>.java</w:t>
            </w:r>
          </w:p>
        </w:tc>
      </w:tr>
      <w:tr w:rsidR="0096684D" w:rsidRPr="009F513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Pr="00474BCF" w:rsidRDefault="0096684D" w:rsidP="00975F90">
            <w:pPr>
              <w:rPr>
                <w:noProof/>
              </w:rPr>
            </w:pPr>
            <w:r w:rsidRPr="00474BCF">
              <w:rPr>
                <w:noProof/>
              </w:rPr>
              <w:t>Método</w:t>
            </w:r>
          </w:p>
        </w:tc>
        <w:tc>
          <w:tcPr>
            <w:tcW w:w="8226" w:type="dxa"/>
          </w:tcPr>
          <w:p w:rsidR="0096684D" w:rsidRPr="0096684D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Nuevo Método</w:t>
            </w:r>
          </w:p>
          <w:p w:rsidR="0096684D" w:rsidRPr="0096684D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6684D" w:rsidRPr="000B55CB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Pr="00474BCF" w:rsidRDefault="0096684D" w:rsidP="00975F90">
            <w:pPr>
              <w:rPr>
                <w:noProof/>
              </w:rPr>
            </w:pPr>
            <w:r w:rsidRPr="00474BCF">
              <w:rPr>
                <w:noProof/>
              </w:rPr>
              <w:t>Despues de</w:t>
            </w:r>
          </w:p>
        </w:tc>
        <w:tc>
          <w:tcPr>
            <w:tcW w:w="8226" w:type="dxa"/>
          </w:tcPr>
          <w:p w:rsidR="0096684D" w:rsidRPr="0096684D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NA</w:t>
            </w:r>
          </w:p>
          <w:p w:rsidR="0096684D" w:rsidRPr="000B55CB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  <w:tr w:rsidR="0096684D" w:rsidRP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Pr="00474BCF" w:rsidRDefault="0096684D" w:rsidP="00975F90">
            <w:pPr>
              <w:rPr>
                <w:noProof/>
              </w:rPr>
            </w:pPr>
            <w:r w:rsidRPr="00474BCF">
              <w:rPr>
                <w:noProof/>
              </w:rPr>
              <w:t>Código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6684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//Add Harold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 void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updateNewProduct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selectedDTO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ProductDAO.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().getRecordsByBarcode(DBHandler.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9668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selectedDTO.getIdProduct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productDTOTemp.setSyncStatus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668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 SupplierDAO.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().getRecordsBySupplierID(DBHandler.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9668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productDTOTemp.getSupplierId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supplierDTOTemp.setSyncStatus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668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ProductDAO.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().update(DBHandler.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9668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SupplierDAO.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().update(DBHandler.</w:t>
            </w:r>
            <w:r w:rsidRPr="009668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9668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6684D" w:rsidRPr="00474BCF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96684D" w:rsidRDefault="0096684D">
      <w:pPr>
        <w:rPr>
          <w:noProof/>
        </w:rPr>
      </w:pPr>
    </w:p>
    <w:p w:rsidR="00474BCF" w:rsidRPr="00474BCF" w:rsidRDefault="00474BCF">
      <w:pPr>
        <w:rPr>
          <w:noProof/>
        </w:rPr>
      </w:pPr>
    </w:p>
    <w:p w:rsidR="00474BCF" w:rsidRPr="00474BCF" w:rsidRDefault="00474BCF" w:rsidP="00474BCF">
      <w:pPr>
        <w:pStyle w:val="Ttulo1"/>
        <w:rPr>
          <w:rFonts w:ascii="Century Gothic" w:hAnsi="Century Gothic"/>
          <w:noProof/>
          <w:color w:val="B01513"/>
          <w:lang w:val="es-ES"/>
        </w:rPr>
      </w:pPr>
      <w:bookmarkStart w:id="0" w:name="OLE_LINK4"/>
      <w:r>
        <w:rPr>
          <w:rFonts w:ascii="Century Gothic" w:hAnsi="Century Gothic"/>
          <w:noProof/>
          <w:color w:val="B01513"/>
          <w:lang w:val="es-ES"/>
        </w:rPr>
        <w:t>Borrar Registro de Sincronización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474BCF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bookmarkEnd w:id="0"/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474BCF" w:rsidRDefault="00474BCF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SuppliersActivity</w:t>
            </w:r>
            <w:r>
              <w:rPr>
                <w:noProof/>
                <w:lang w:val="es-ES"/>
              </w:rPr>
              <w:t>.java</w:t>
            </w:r>
          </w:p>
        </w:tc>
      </w:tr>
      <w:tr w:rsid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474BCF" w:rsidRPr="009F513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inItUI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</w:tc>
      </w:tr>
      <w:tr w:rsidR="00474BCF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474BCF" w:rsidRPr="00261A88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lvSupplier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.setClickable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false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</w:p>
        </w:tc>
      </w:tr>
      <w:tr w:rsidR="00474BCF" w:rsidRPr="00261A88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474BCF" w:rsidRPr="00474BCF" w:rsidRDefault="00474BCF" w:rsidP="00474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t>//Harold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imgLogoDeleteSyncRecord.setOnClickListener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this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</w:p>
          <w:p w:rsid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474BCF" w:rsidRPr="00474BCF" w:rsidRDefault="00474BCF" w:rsidP="00474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//Harold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imgLogoDeleteSyncRecord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 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ImageView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findViewById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R.id.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img_logo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imgLogoDeleteSyncRecord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.setOnClickListener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474BCF" w:rsidRPr="00261A88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474BCF" w:rsidRDefault="00474BCF">
      <w:pPr>
        <w:rPr>
          <w:noProof/>
          <w:lang w:val="es-ES"/>
        </w:rPr>
      </w:pPr>
    </w:p>
    <w:p w:rsidR="0096684D" w:rsidRDefault="0096684D">
      <w:pPr>
        <w:rPr>
          <w:noProof/>
          <w:lang w:val="es-ES"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474BCF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Clase</w:t>
            </w:r>
          </w:p>
        </w:tc>
        <w:tc>
          <w:tcPr>
            <w:tcW w:w="8226" w:type="dxa"/>
          </w:tcPr>
          <w:p w:rsidR="00474BCF" w:rsidRDefault="00474BCF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SuppliersActivity.java</w:t>
            </w:r>
          </w:p>
        </w:tc>
      </w:tr>
      <w:tr w:rsid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474BCF" w:rsidRPr="009F513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261A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inItUI</w:t>
            </w:r>
            <w:proofErr w:type="spellEnd"/>
            <w:r w:rsidRPr="00261A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</w:tc>
      </w:tr>
      <w:tr w:rsidR="00474BCF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R.id.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btn_Addsupplier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</w:p>
          <w:p w:rsid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//…</w:t>
            </w:r>
          </w:p>
          <w:p w:rsidR="00474BCF" w:rsidRP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break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;</w:t>
            </w:r>
          </w:p>
        </w:tc>
      </w:tr>
      <w:tr w:rsidR="00474BCF" w:rsidRP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474BCF" w:rsidRPr="00474BCF" w:rsidRDefault="00474BCF" w:rsidP="00474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case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R.id.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img_logo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: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final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AlertDialog.Builder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AlertDialog.Builder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this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builder.setTitle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"Usted Borrará el Registro de Sincronización"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builder.setMessage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"Esta opción le ayudará a recuperar la información del Servidor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Utilicela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 en caso que haya Formateado o Cambiado la Tablet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"Una vez borrado el registro, por favor cierre la tienda en el Modulo Abrir o Cerrar,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"Salgase del aplicativo e Ingrese Usuario y Contraseña"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"Para que la información se descargue del servidor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\n\n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 xml:space="preserve">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+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"¿Desea continuar?"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builder.setCancelable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true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builder.setNegativeButton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"Cancelar"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DialogInterface.OnClickListener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onClick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which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dialog.cancel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builder.setPositiveButton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"Aceptar"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DialogInterface.OnClickListener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onClick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DialogInterface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dialog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which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DeleteCatlogsyncRecord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execute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AlertDialog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alert11 =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builder.create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alert11.show();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break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;</w:t>
            </w:r>
          </w:p>
          <w:p w:rsidR="00474BCF" w:rsidRPr="00474BCF" w:rsidRDefault="00474BCF" w:rsidP="00474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474BCF" w:rsidRDefault="00474BCF">
      <w:pPr>
        <w:rPr>
          <w:noProof/>
          <w:lang w:val="es-ES"/>
        </w:rPr>
      </w:pPr>
    </w:p>
    <w:p w:rsidR="00474BCF" w:rsidRDefault="00474BCF">
      <w:pPr>
        <w:rPr>
          <w:noProof/>
          <w:lang w:val="es-ES"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474BCF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474BCF" w:rsidRDefault="00474BCF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SuppliersActivity.java</w:t>
            </w:r>
          </w:p>
        </w:tc>
      </w:tr>
      <w:tr w:rsid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474BCF" w:rsidRPr="009F513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Nuevo Método</w:t>
            </w:r>
          </w:p>
        </w:tc>
      </w:tr>
      <w:tr w:rsidR="00474BCF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474BCF" w:rsidRP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474BCF" w:rsidRPr="00474BCF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74BCF" w:rsidRDefault="00474BCF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474BCF" w:rsidRPr="00474BCF" w:rsidRDefault="00474BCF" w:rsidP="00474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class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DeleteCatlogsyncRecord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extends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AsyncTask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&lt;Void, Void, Void&gt;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servicehandler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SuppliersActivity.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void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onPreExecute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.onPreExecute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Void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doInBackground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(Void...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params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getInternetSpeed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SuppliersActivity.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&gt;=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local_data_speed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SharedPreferences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sharedpreferences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sharedpreferences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getSharedPreferences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MyPREFERENCES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MODE_PRIVATE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String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val_productDetails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servicehandler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.makeServiceCall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ServiApplication.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URL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"/catalog/clear/"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sharedpreferences.getString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store_code</w:t>
            </w:r>
            <w:proofErr w:type="spellEnd"/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POST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JSONStatus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().status(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val_productDetails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== </w:t>
            </w:r>
            <w:r w:rsidRPr="00474B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showCustomToast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SuppliersActivity.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474BC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store_remove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connectionTimeOutState</w:t>
            </w:r>
            <w:proofErr w:type="spellEnd"/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null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474BC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void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onPostExecute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(Void result) {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.onPostExecute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(result);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474BCF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progressDialog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.dismiss</w:t>
            </w:r>
            <w:proofErr w:type="spellEnd"/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474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474BCF" w:rsidRPr="00474BCF" w:rsidRDefault="00474BCF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bookmarkEnd w:id="1"/>
      <w:bookmarkEnd w:id="2"/>
      <w:bookmarkEnd w:id="3"/>
    </w:tbl>
    <w:p w:rsidR="00474BCF" w:rsidRDefault="00474BCF">
      <w:pPr>
        <w:rPr>
          <w:noProof/>
        </w:rPr>
      </w:pPr>
    </w:p>
    <w:p w:rsidR="0096684D" w:rsidRDefault="0096684D">
      <w:pPr>
        <w:rPr>
          <w:noProof/>
        </w:rPr>
      </w:pPr>
    </w:p>
    <w:p w:rsidR="00474BCF" w:rsidRDefault="0096684D" w:rsidP="0096684D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Crear Producto desde Venta</w:t>
      </w:r>
    </w:p>
    <w:p w:rsidR="0096684D" w:rsidRPr="0096684D" w:rsidRDefault="0096684D" w:rsidP="0096684D">
      <w:pPr>
        <w:rPr>
          <w:lang w:val="es-ES"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134"/>
        <w:gridCol w:w="8226"/>
      </w:tblGrid>
      <w:tr w:rsidR="0096684D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96684D" w:rsidRDefault="0096684D" w:rsidP="00975F90">
            <w:pPr>
              <w:rPr>
                <w:noProof/>
                <w:lang w:val="es-ES"/>
              </w:rPr>
            </w:pPr>
            <w:bookmarkStart w:id="4" w:name="OLE_LINK5"/>
            <w:bookmarkStart w:id="5" w:name="OLE_LINK6"/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96684D" w:rsidRDefault="0096684D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SalesActivity</w:t>
            </w:r>
            <w:r>
              <w:rPr>
                <w:noProof/>
                <w:lang w:val="es-ES"/>
              </w:rPr>
              <w:t>.java</w:t>
            </w:r>
          </w:p>
        </w:tc>
      </w:tr>
      <w:tr w:rsidR="0096684D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Default="009668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etxtBarcode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.setOnKeyListener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new </w:t>
            </w: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OnKeyListener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 {</w:t>
            </w:r>
          </w:p>
          <w:p w:rsidR="0096684D" w:rsidRPr="009F513F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6684D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Default="009668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96684D" w:rsidRPr="0096684D" w:rsidRDefault="0096684D" w:rsidP="00966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etxtBarcode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.setSingleLine</w:t>
            </w:r>
            <w:proofErr w:type="spellEnd"/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9668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true</w:t>
            </w:r>
            <w:r w:rsidRPr="009668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</w:p>
          <w:p w:rsidR="0096684D" w:rsidRPr="00474BCF" w:rsidRDefault="009668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6684D" w:rsidRPr="00B05D4D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684D" w:rsidRDefault="009668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B05D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if</w:t>
            </w:r>
            <w:proofErr w:type="spellEnd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validateBarCode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 {</w:t>
            </w:r>
          </w:p>
          <w:p w:rsidR="009668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05D4D">
              <w:rPr>
                <w:noProof/>
                <w:lang w:val="es-ES"/>
              </w:rPr>
              <w:t>…</w:t>
            </w:r>
          </w:p>
          <w:p w:rsidR="00B05D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05D4D">
              <w:rPr>
                <w:noProof/>
                <w:lang w:val="es-ES"/>
              </w:rPr>
              <w:t>…</w:t>
            </w:r>
          </w:p>
          <w:p w:rsidR="00B05D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05D4D">
              <w:rPr>
                <w:noProof/>
                <w:lang w:val="es-ES"/>
              </w:rPr>
              <w:t>…</w:t>
            </w:r>
          </w:p>
          <w:p w:rsidR="00B05D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} </w:t>
            </w:r>
            <w:proofErr w:type="spellStart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else</w:t>
            </w:r>
            <w:proofErr w:type="spellEnd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{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if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s-ES" w:eastAsia="es-ES"/>
              </w:rPr>
              <w:t>etxtBarcode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.getText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length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()&gt;</w:t>
            </w:r>
            <w:r w:rsidRPr="00B05D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ES"/>
              </w:rPr>
              <w:t>5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 {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getDataFromCentralserver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s-ES" w:eastAsia="es-ES"/>
              </w:rPr>
              <w:t>etxtBarcode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.getText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   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toString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trim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());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else</w:t>
            </w:r>
            <w:proofErr w:type="spellEnd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 xml:space="preserve"> 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{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CommonMethods.</w:t>
            </w:r>
            <w:r w:rsidRPr="00B05D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s-ES" w:eastAsia="es-ES"/>
              </w:rPr>
              <w:t>displayAlert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true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getResources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getString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R.string.</w:t>
            </w:r>
            <w:r w:rsidRPr="00B05D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alert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),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getResources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getString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R.string.</w:t>
            </w:r>
            <w:r w:rsidRPr="00B05D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noproduct_exist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),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getResources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().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getString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R.string.</w:t>
            </w:r>
            <w:r w:rsidRPr="00B05D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s-ES" w:eastAsia="es-ES"/>
              </w:rPr>
              <w:t>ok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), </w:t>
            </w:r>
            <w:r w:rsidRPr="00B05D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" w:eastAsia="es-ES"/>
              </w:rPr>
              <w:t>""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SalesActivity.</w:t>
            </w:r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this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null</w:t>
            </w:r>
            <w:proofErr w:type="spellEnd"/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Pr="00B05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 w:eastAsia="es-ES"/>
              </w:rPr>
              <w:t>false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);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 xml:space="preserve">   }</w:t>
            </w:r>
            <w:r w:rsidRPr="00B05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br/>
              <w:t>}</w:t>
            </w:r>
          </w:p>
          <w:p w:rsidR="00B05D4D" w:rsidRPr="00B05D4D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  <w:bookmarkEnd w:id="4"/>
      <w:bookmarkEnd w:id="5"/>
    </w:tbl>
    <w:p w:rsidR="0096684D" w:rsidRDefault="0096684D">
      <w:pPr>
        <w:rPr>
          <w:noProof/>
          <w:lang w:val="es-ES"/>
        </w:rPr>
      </w:pPr>
    </w:p>
    <w:p w:rsidR="00B05D4D" w:rsidRDefault="00B05D4D">
      <w:pPr>
        <w:rPr>
          <w:noProof/>
          <w:lang w:val="es-ES"/>
        </w:rPr>
      </w:pP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770"/>
        <w:gridCol w:w="8590"/>
      </w:tblGrid>
      <w:tr w:rsidR="00B05D4D" w:rsidTr="0097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B05D4D" w:rsidRDefault="00B05D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Clase</w:t>
            </w:r>
          </w:p>
        </w:tc>
        <w:tc>
          <w:tcPr>
            <w:tcW w:w="8226" w:type="dxa"/>
          </w:tcPr>
          <w:p w:rsidR="00B05D4D" w:rsidRDefault="00B05D4D" w:rsidP="0097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SalesActivity.java</w:t>
            </w:r>
          </w:p>
        </w:tc>
      </w:tr>
      <w:tr w:rsidR="00B05D4D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05D4D" w:rsidRDefault="00B05D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</w:t>
            </w:r>
          </w:p>
        </w:tc>
        <w:tc>
          <w:tcPr>
            <w:tcW w:w="8226" w:type="dxa"/>
          </w:tcPr>
          <w:p w:rsidR="00B05D4D" w:rsidRPr="0096684D" w:rsidRDefault="00B05D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Nuevo Método</w:t>
            </w:r>
          </w:p>
          <w:p w:rsidR="00B05D4D" w:rsidRPr="009F513F" w:rsidRDefault="00B05D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05D4D" w:rsidTr="009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05D4D" w:rsidRDefault="00B05D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Despues de</w:t>
            </w:r>
          </w:p>
        </w:tc>
        <w:tc>
          <w:tcPr>
            <w:tcW w:w="8226" w:type="dxa"/>
          </w:tcPr>
          <w:p w:rsidR="00B05D4D" w:rsidRPr="00474BCF" w:rsidRDefault="00B05D4D" w:rsidP="00B05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val="es-ES" w:eastAsia="es-ES"/>
              </w:rPr>
              <w:t>NA</w:t>
            </w:r>
          </w:p>
        </w:tc>
      </w:tr>
      <w:tr w:rsidR="00B05D4D" w:rsidRPr="00B05D4D" w:rsidTr="0097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05D4D" w:rsidRDefault="00B05D4D" w:rsidP="00975F9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Código</w:t>
            </w:r>
          </w:p>
        </w:tc>
        <w:tc>
          <w:tcPr>
            <w:tcW w:w="8226" w:type="dxa"/>
          </w:tcPr>
          <w:p w:rsidR="00F15498" w:rsidRPr="00F15498" w:rsidRDefault="00F15498" w:rsidP="00F15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//Add Harold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updateNewProduct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ProductDAO.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().getRecordsByBarcode(DBHandler.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selectedDTO.getIdProduct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productDTOTemp.setSyncStatus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SupplierDAO.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().getRecordsBySupplierID(DBHandler.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supplierDTOTemp.setSyncStatus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ProductDAO.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().update(DBHandler.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productDTOTemp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SupplierDAO.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().update(DBHandler.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supplierDTOTemp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////////add by Andres Diaz////////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getDataFromCentralserver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(String trim)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NetworkConnectivity.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netWorkAvailability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GetProductMasterData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().execute(trim);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showCustomToast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no_wifi_adhoc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createEmptyProduct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class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GetProductMasterData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extends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AsyncTask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&lt;String, Void, Void&gt;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servicehandler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String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val_clientList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onPreExecute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.onPreExecute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showProgressDialog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(getString(R.string.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please_wait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doInBackground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(String...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params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val_clientList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servicehandler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.makeServiceCall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ServiApplication.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URL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"/product-master/"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params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ServiceHandler.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null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@Override</w:t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onPostExecute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(Void result)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.onPostExecute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(result);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JSONStatus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().status(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val_clientList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connectionTimeOutState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ParsingHandler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mAsterProductInfo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val_clientList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connectionTimeOutState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getCentralflage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setDataToViewsFromCentroalServer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createEmptyProduct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dismissProgressDialog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setDataToViewsFromCentroalServer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try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().length() &gt;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preciocompra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.getPurchasePrice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precioventa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.getSellingPrice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nombre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newSimpleProductDialog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dialog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newSimpleProductDialog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dialog.show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e.printStackTrace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createEmptyProduct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.setPurchasePrice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"0.0"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.setSellingPrice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"0.0"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etxtBarcode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.getText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toString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().trim());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.setSupplierName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"NO DISPONIBLE"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.setGroupName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.setLineId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.setLineName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.setSubgroup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"NO DISPONIBLE"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.setUom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"14236"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.setVat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.setQuantity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.setSyncStatus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.setMin_count_inventory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"1"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setDataToViewsFromCentroalServer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public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validateAndSave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(!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validationFields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displayAlert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alert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stringBuffer.toString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ok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insertRecordInDB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validationFields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name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newSimpleProductDialog.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nombreProducto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barcode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newSimpleProductDialog.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preciocompra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newSimpleProductDialog.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precioventa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vat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supplier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group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.getGroupName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line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.getLineName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uom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.getUom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()==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?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subgroup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min_count_in_inventory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"1"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name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stringBuffer.append(getResources().getString(R.string.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enter_name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name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||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name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.append(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enter_barcode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||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min_count_in_inventory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invalid_qty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enter_purprice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||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invalid_purchase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enter_selling_price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||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invalid_selling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getDoubleFormate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&gt;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.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getDoubleFormate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error_selling_price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==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enter_validvat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invalid_vat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.length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!=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 !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CommonMethods.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getDoubleFormate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&gt;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vat_msg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supplier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select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stringBuffer.append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\n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lastRenderedPageBreak/>
              <w:t xml:space="preserve">      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select_supplier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isValid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insertRecordInDB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barcode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getDataFromViews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updateSupplierFromServer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//Add by Harold And Ivan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temp 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getDataFromViews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temp.get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dtoHarold.getBarcode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selectedProddutsDTO.setBarcode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dtoHarold.getBarcode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selectedProddutsDTO.setQuantity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selectedProddutsDTO.setUnits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dtoHarold.getUom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selectedProddutsDTO.setPrice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dtoHarold.getPurchasePrice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selectedProddutsDTO.setSellPrice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dtoHarold.getSellingPrice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ProductFinalActivity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productFinalActivity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ProductFinalActivity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productFinalActivity.insertInventoryRecord(selectedProddutsDTO,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"000"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true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false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AddHarold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void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updateSupplierFromServer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try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List&lt;DTO&gt;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&lt;DTO&gt;();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getRecordsBySupplierID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().equals(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lsdto.getCedula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sdto.setCedula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sdto.setName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sdto.setVisitFrequency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""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F154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sdto.setBalanceAmount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sdto.setCreatedDate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ldto.add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setSupplier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getRecordsWithValues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READABLE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cedula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(DTO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: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ServiApplication.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setSupplier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stdo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Intent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intent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Intent(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SalesActivity.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SupplierUpdateService.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startService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(intent);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ldto.clear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//if 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getCentralflage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) {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GroupDTO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GroupDTO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gdto.setGroupId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gdto.setName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.getGroupName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ldto.add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GroupDAO.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ldto.clear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linedto.setLineId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.getLineId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linedto.setName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.getLineName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linedto.setGroupId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ldto.add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LineDAO.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().insert(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ldto.clear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getRecordsByBarcode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dtoo.setSupplierId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productDto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ProductDAO.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getInstance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updateProductSynk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DBHandler.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getDBObj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WRITABLE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dtoo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//}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catch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(Exception e){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SuppressWarnings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"static-access"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private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List&lt;DTO&gt;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getDataFromViews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fecha_final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Dates().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serverdateformate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(Dates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.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List&lt;DTO&gt;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ArrayList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&lt;DTO&gt;();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uom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.equals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getResources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getString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R.string.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select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)))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uom</w:t>
            </w:r>
            <w:proofErr w:type="spellEnd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uom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uomTable.get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uom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prodDTO.setBarcode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barcode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prodDTO.setName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name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prodDTO.setQuantity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 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prodDTO.setPurchasePrice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purprice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prodDTO.setSellingPrice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sellprice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prodDTO.setVat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vat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prodDTO.setSupplierId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supplierTable.get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(supplier));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prodDTO.setQuantity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prodDTO.setGroupId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group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prodDTO.setLineId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line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prodDTO.setUom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uom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prodDTO.setCreateDate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getSysDate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YYYY_MM_DD_HH_MM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prodDTO.setActiveStatus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FALSE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prodDTO.setSyncStatus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Constants.</w:t>
            </w:r>
            <w:r w:rsidRPr="00F1549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FALSE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prodDTO.setProductFlag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"0"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prodDTO.setMin_count_inventory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min_count_in_inventory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prodDTO.setExpiry_date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expiry_date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prodDTO.setDiscount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discount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prodDTO.setFecha_inicial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fecha_inicial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prodDTO.setFecha_final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fecha_final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sup_id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supplierTable.get</w:t>
            </w:r>
            <w:proofErr w:type="spellEnd"/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(supplier);</w:t>
            </w:r>
            <w:r w:rsidRPr="00F1549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productList.add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prodDTO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</w:t>
            </w:r>
            <w:r w:rsidRPr="00F15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return </w:t>
            </w:r>
            <w:proofErr w:type="spellStart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productList</w:t>
            </w:r>
            <w:proofErr w:type="spellEnd"/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15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B05D4D" w:rsidRDefault="00B05D4D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F15498" w:rsidRDefault="00F15498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F15498" w:rsidRPr="00B05D4D" w:rsidRDefault="00F15498" w:rsidP="00975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B05D4D" w:rsidRDefault="00B05D4D">
      <w:pPr>
        <w:rPr>
          <w:noProof/>
        </w:rPr>
      </w:pPr>
    </w:p>
    <w:p w:rsidR="00F15498" w:rsidRDefault="00F15498">
      <w:pPr>
        <w:rPr>
          <w:noProof/>
        </w:rPr>
      </w:pPr>
    </w:p>
    <w:p w:rsidR="00F15498" w:rsidRPr="00F15498" w:rsidRDefault="00F15498">
      <w:pPr>
        <w:rPr>
          <w:noProof/>
          <w:lang w:val="es-ES"/>
        </w:rPr>
      </w:pPr>
      <w:r w:rsidRPr="00F15498">
        <w:rPr>
          <w:noProof/>
          <w:lang w:val="es-ES"/>
        </w:rPr>
        <w:t>Anexo Layout, en el código.</w:t>
      </w:r>
    </w:p>
    <w:p w:rsidR="00F15498" w:rsidRDefault="00F15498">
      <w:pPr>
        <w:rPr>
          <w:noProof/>
          <w:lang w:val="es-ES"/>
        </w:rPr>
      </w:pPr>
    </w:p>
    <w:p w:rsidR="00F15498" w:rsidRPr="00F15498" w:rsidRDefault="00F15498">
      <w:pPr>
        <w:rPr>
          <w:noProof/>
          <w:lang w:val="es-ES"/>
        </w:rPr>
      </w:pPr>
      <w:r>
        <w:rPr>
          <w:noProof/>
          <w:lang w:val="es-ES"/>
        </w:rPr>
        <w:t>Gracias</w:t>
      </w:r>
      <w:bookmarkStart w:id="6" w:name="_GoBack"/>
      <w:bookmarkEnd w:id="6"/>
    </w:p>
    <w:sectPr w:rsidR="00F15498" w:rsidRPr="00F154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D"/>
    <w:rsid w:val="000B55CB"/>
    <w:rsid w:val="00261A88"/>
    <w:rsid w:val="003B743D"/>
    <w:rsid w:val="003C163A"/>
    <w:rsid w:val="00474BCF"/>
    <w:rsid w:val="00827275"/>
    <w:rsid w:val="0096684D"/>
    <w:rsid w:val="009F513F"/>
    <w:rsid w:val="00B05D4D"/>
    <w:rsid w:val="00B46291"/>
    <w:rsid w:val="00F15498"/>
    <w:rsid w:val="00F42F63"/>
    <w:rsid w:val="00F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F8A1"/>
  <w15:chartTrackingRefBased/>
  <w15:docId w15:val="{D29B46CE-A2B4-4365-B504-3726A026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4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3B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3B743D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B01513" w:themeColor="accent1"/>
        <w:bottom w:val="single" w:sz="4" w:space="0" w:color="B0151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3B7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3B743D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3B7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743D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decuadrcula3-nfasis5">
    <w:name w:val="Grid Table 3 Accent 5"/>
    <w:basedOn w:val="Tablanormal"/>
    <w:uiPriority w:val="48"/>
    <w:rsid w:val="00F8117B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242</TotalTime>
  <Pages>1</Pages>
  <Words>4081</Words>
  <Characters>22450</Characters>
  <Application>Microsoft Office Word</Application>
  <DocSecurity>0</DocSecurity>
  <Lines>187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6</cp:revision>
  <dcterms:created xsi:type="dcterms:W3CDTF">2016-03-18T12:30:00Z</dcterms:created>
  <dcterms:modified xsi:type="dcterms:W3CDTF">2016-03-22T21:15:00Z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